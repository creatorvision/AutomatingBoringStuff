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47" w:rsidRPr="00F77886" w:rsidRDefault="006B4A47" w:rsidP="007D41EF">
      <w:pPr>
        <w:pStyle w:val="Title"/>
        <w:pBdr>
          <w:bottom w:val="single" w:sz="12" w:space="2" w:color="39A5B7" w:themeColor="accent1"/>
        </w:pBdr>
        <w:rPr>
          <w:rFonts w:asciiTheme="minorHAnsi" w:hAnsiTheme="minorHAnsi"/>
        </w:rPr>
      </w:pPr>
      <w:r w:rsidRPr="00F77886">
        <w:rPr>
          <w:rFonts w:asciiTheme="minorHAnsi" w:hAnsiTheme="minorHAnsi"/>
        </w:rPr>
        <w:t>SHIVANG GUPTA</w:t>
      </w:r>
    </w:p>
    <w:p w:rsidR="006B4A47" w:rsidRPr="000C5717" w:rsidRDefault="006B4A47" w:rsidP="006B4A47">
      <w:r w:rsidRPr="000C5717">
        <w:t>D-702, Marvel Fria, Wagholi, Pune, Maharashtra | +91-9665049125 | creatorvision03@gmail.com</w:t>
      </w:r>
    </w:p>
    <w:p w:rsidR="006B4A47" w:rsidRPr="000C5717" w:rsidRDefault="00D66545" w:rsidP="00427C50">
      <w:pPr>
        <w:pStyle w:val="Date"/>
        <w:spacing w:line="276" w:lineRule="auto"/>
        <w:rPr>
          <w:b w:val="0"/>
          <w:color w:val="404040" w:themeColor="text1" w:themeTint="BF"/>
        </w:rPr>
      </w:pPr>
      <w:r w:rsidRPr="000C5717">
        <w:rPr>
          <w:b w:val="0"/>
          <w:color w:val="404040" w:themeColor="text1" w:themeTint="BF"/>
        </w:rPr>
        <w:t>_Date_</w:t>
      </w:r>
      <w:bookmarkStart w:id="0" w:name="_GoBack"/>
      <w:bookmarkEnd w:id="0"/>
    </w:p>
    <w:p w:rsidR="00E60031" w:rsidRPr="000C5717" w:rsidRDefault="00E60031" w:rsidP="00427C50">
      <w:pPr>
        <w:pStyle w:val="Address"/>
        <w:spacing w:line="276" w:lineRule="auto"/>
        <w:rPr>
          <w:sz w:val="24"/>
          <w:szCs w:val="24"/>
          <w:shd w:val="clear" w:color="auto" w:fill="FFFFFF"/>
        </w:rPr>
      </w:pPr>
      <w:r w:rsidRPr="000C5717">
        <w:rPr>
          <w:sz w:val="24"/>
          <w:szCs w:val="24"/>
          <w:shd w:val="clear" w:color="auto" w:fill="FFFFFF"/>
        </w:rPr>
        <w:t>Recruitment Team</w:t>
      </w:r>
    </w:p>
    <w:p w:rsidR="00427C50" w:rsidRPr="000C5717" w:rsidRDefault="00D85339" w:rsidP="00E60031">
      <w:pPr>
        <w:pStyle w:val="Address"/>
        <w:spacing w:line="276" w:lineRule="auto"/>
        <w:rPr>
          <w:sz w:val="24"/>
          <w:szCs w:val="24"/>
          <w:shd w:val="clear" w:color="auto" w:fill="FFFFFF"/>
        </w:rPr>
      </w:pPr>
      <w:r w:rsidRPr="000C5717">
        <w:rPr>
          <w:sz w:val="24"/>
          <w:szCs w:val="24"/>
          <w:shd w:val="clear" w:color="auto" w:fill="FFFFFF"/>
        </w:rPr>
        <w:t>Company_name</w:t>
      </w:r>
    </w:p>
    <w:p w:rsidR="00E60031" w:rsidRPr="000C5717" w:rsidRDefault="00E60031" w:rsidP="00E60031">
      <w:pPr>
        <w:pStyle w:val="Salutation"/>
        <w:rPr>
          <w:color w:val="404040" w:themeColor="text1" w:themeTint="BF"/>
        </w:rPr>
      </w:pPr>
    </w:p>
    <w:p w:rsidR="006B4A47" w:rsidRPr="000C5717" w:rsidRDefault="006B4A47" w:rsidP="0082666B">
      <w:pPr>
        <w:pStyle w:val="Address"/>
      </w:pPr>
      <w:r w:rsidRPr="000C5717">
        <w:t>Hi</w:t>
      </w:r>
      <w:r w:rsidR="00427C50" w:rsidRPr="000C5717">
        <w:t xml:space="preserve"> Team</w:t>
      </w:r>
      <w:r w:rsidRPr="000C5717">
        <w:t>,</w:t>
      </w:r>
    </w:p>
    <w:p w:rsidR="00DB1DF1" w:rsidRPr="000C5717" w:rsidRDefault="0068204A" w:rsidP="002C17CD">
      <w:pPr>
        <w:rPr>
          <w:sz w:val="20"/>
          <w:szCs w:val="20"/>
        </w:rPr>
      </w:pPr>
      <w:r w:rsidRPr="000C5717">
        <w:rPr>
          <w:sz w:val="20"/>
          <w:szCs w:val="20"/>
        </w:rPr>
        <w:t>I’m Shivang Gupta, a computer science enthusiast, who always look to learn new technical skills and extend its root in the technical world. I had previously worked across various computer science domains such as Machine learning, AI, Web development, Application development, Architectural designing, database design and management, rapid application development workspace, etc.</w:t>
      </w:r>
    </w:p>
    <w:p w:rsidR="00DB1DF1" w:rsidRPr="000C5717" w:rsidRDefault="0068204A" w:rsidP="002C17CD">
      <w:pPr>
        <w:rPr>
          <w:sz w:val="20"/>
          <w:szCs w:val="20"/>
        </w:rPr>
      </w:pPr>
      <w:r w:rsidRPr="000C5717">
        <w:rPr>
          <w:sz w:val="20"/>
          <w:szCs w:val="20"/>
        </w:rPr>
        <w:t xml:space="preserve">I’m currently working </w:t>
      </w:r>
      <w:r w:rsidR="00E440B8" w:rsidRPr="000C5717">
        <w:rPr>
          <w:sz w:val="20"/>
          <w:szCs w:val="20"/>
        </w:rPr>
        <w:t>as a Software Engineer Application at</w:t>
      </w:r>
      <w:r w:rsidRPr="000C5717">
        <w:rPr>
          <w:sz w:val="20"/>
          <w:szCs w:val="20"/>
        </w:rPr>
        <w:t xml:space="preserve"> ZS Associates. I’m </w:t>
      </w:r>
      <w:r w:rsidR="004C5630" w:rsidRPr="000C5717">
        <w:rPr>
          <w:sz w:val="20"/>
          <w:szCs w:val="20"/>
        </w:rPr>
        <w:t xml:space="preserve">presently </w:t>
      </w:r>
      <w:r w:rsidRPr="000C5717">
        <w:rPr>
          <w:sz w:val="20"/>
          <w:szCs w:val="20"/>
        </w:rPr>
        <w:t xml:space="preserve">working on the most advanced and highlighted product of ZS – REVO Analytics Platform. With REVO we are bringing </w:t>
      </w:r>
      <w:r w:rsidRPr="000C5717">
        <w:rPr>
          <w:b/>
          <w:sz w:val="20"/>
          <w:szCs w:val="20"/>
        </w:rPr>
        <w:t>an immense level of ease</w:t>
      </w:r>
      <w:r w:rsidR="00E63CC8" w:rsidRPr="000C5717">
        <w:rPr>
          <w:b/>
          <w:sz w:val="20"/>
          <w:szCs w:val="20"/>
        </w:rPr>
        <w:t xml:space="preserve"> of </w:t>
      </w:r>
      <w:r w:rsidR="00135D16" w:rsidRPr="000C5717">
        <w:rPr>
          <w:b/>
          <w:sz w:val="20"/>
          <w:szCs w:val="20"/>
        </w:rPr>
        <w:t>use,</w:t>
      </w:r>
      <w:r w:rsidR="00E63CC8" w:rsidRPr="000C5717">
        <w:rPr>
          <w:b/>
          <w:sz w:val="20"/>
          <w:szCs w:val="20"/>
        </w:rPr>
        <w:t xml:space="preserve"> time-efficiency a</w:t>
      </w:r>
      <w:r w:rsidRPr="000C5717">
        <w:rPr>
          <w:b/>
          <w:sz w:val="20"/>
          <w:szCs w:val="20"/>
        </w:rPr>
        <w:t xml:space="preserve">nd collaboration power for the </w:t>
      </w:r>
      <w:r w:rsidR="00E63CC8" w:rsidRPr="000C5717">
        <w:rPr>
          <w:b/>
          <w:sz w:val="20"/>
          <w:szCs w:val="20"/>
        </w:rPr>
        <w:t>a</w:t>
      </w:r>
      <w:r w:rsidR="00FE5BC5" w:rsidRPr="000C5717">
        <w:rPr>
          <w:b/>
          <w:sz w:val="20"/>
          <w:szCs w:val="20"/>
        </w:rPr>
        <w:t>nalysts and d</w:t>
      </w:r>
      <w:r w:rsidRPr="000C5717">
        <w:rPr>
          <w:b/>
          <w:sz w:val="20"/>
          <w:szCs w:val="20"/>
        </w:rPr>
        <w:t>ata scientists</w:t>
      </w:r>
      <w:r w:rsidR="00562BCC" w:rsidRPr="000C5717">
        <w:rPr>
          <w:b/>
          <w:sz w:val="20"/>
          <w:szCs w:val="20"/>
        </w:rPr>
        <w:t>.</w:t>
      </w:r>
      <w:r w:rsidR="002C17CD" w:rsidRPr="000C5717">
        <w:rPr>
          <w:sz w:val="20"/>
          <w:szCs w:val="20"/>
        </w:rPr>
        <w:t xml:space="preserve"> </w:t>
      </w:r>
      <w:r w:rsidRPr="000C5717">
        <w:rPr>
          <w:sz w:val="20"/>
          <w:szCs w:val="20"/>
        </w:rPr>
        <w:t xml:space="preserve">I also work as an SME of the Outsystem team and have worked in Javelin Field Hub project to build numerous widgets which have helped to increase our </w:t>
      </w:r>
      <w:r w:rsidRPr="000C5717">
        <w:rPr>
          <w:b/>
          <w:sz w:val="20"/>
          <w:szCs w:val="20"/>
        </w:rPr>
        <w:t>customer base for this pro</w:t>
      </w:r>
      <w:r w:rsidR="00CC28CD" w:rsidRPr="000C5717">
        <w:rPr>
          <w:b/>
          <w:sz w:val="20"/>
          <w:szCs w:val="20"/>
        </w:rPr>
        <w:t>ject 2X times and 3</w:t>
      </w:r>
      <w:r w:rsidR="009F2283" w:rsidRPr="000C5717">
        <w:rPr>
          <w:b/>
          <w:sz w:val="20"/>
          <w:szCs w:val="20"/>
        </w:rPr>
        <w:t>.5</w:t>
      </w:r>
      <w:r w:rsidR="00CC28CD" w:rsidRPr="000C5717">
        <w:rPr>
          <w:b/>
          <w:sz w:val="20"/>
          <w:szCs w:val="20"/>
        </w:rPr>
        <w:t>X times cost</w:t>
      </w:r>
      <w:r w:rsidR="00925CF3" w:rsidRPr="000C5717">
        <w:rPr>
          <w:b/>
          <w:sz w:val="20"/>
          <w:szCs w:val="20"/>
        </w:rPr>
        <w:t>–effectiveness</w:t>
      </w:r>
      <w:r w:rsidRPr="000C5717">
        <w:rPr>
          <w:b/>
          <w:sz w:val="20"/>
          <w:szCs w:val="20"/>
        </w:rPr>
        <w:t xml:space="preserve">. </w:t>
      </w:r>
      <w:r w:rsidRPr="000C5717">
        <w:rPr>
          <w:sz w:val="20"/>
          <w:szCs w:val="20"/>
        </w:rPr>
        <w:t>Along</w:t>
      </w:r>
      <w:r w:rsidR="00CC28CD" w:rsidRPr="000C5717">
        <w:rPr>
          <w:sz w:val="20"/>
          <w:szCs w:val="20"/>
        </w:rPr>
        <w:t xml:space="preserve"> with this</w:t>
      </w:r>
      <w:r w:rsidR="00144FA7" w:rsidRPr="000C5717">
        <w:rPr>
          <w:sz w:val="20"/>
          <w:szCs w:val="20"/>
        </w:rPr>
        <w:t>,</w:t>
      </w:r>
      <w:r w:rsidR="00CC28CD" w:rsidRPr="000C5717">
        <w:rPr>
          <w:sz w:val="20"/>
          <w:szCs w:val="20"/>
        </w:rPr>
        <w:t xml:space="preserve"> I’m also a part of </w:t>
      </w:r>
      <w:r w:rsidRPr="000C5717">
        <w:rPr>
          <w:sz w:val="20"/>
          <w:szCs w:val="20"/>
        </w:rPr>
        <w:t xml:space="preserve">TeamCity Team. This team maintains the TeamCity servers and </w:t>
      </w:r>
      <w:r w:rsidR="00CC28CD" w:rsidRPr="000C5717">
        <w:rPr>
          <w:sz w:val="20"/>
          <w:szCs w:val="20"/>
        </w:rPr>
        <w:t xml:space="preserve">the </w:t>
      </w:r>
      <w:r w:rsidR="00CC28CD" w:rsidRPr="000C5717">
        <w:rPr>
          <w:b/>
          <w:sz w:val="20"/>
          <w:szCs w:val="20"/>
        </w:rPr>
        <w:t>automation flows</w:t>
      </w:r>
      <w:r w:rsidR="00DB1DF1" w:rsidRPr="000C5717">
        <w:rPr>
          <w:b/>
          <w:sz w:val="20"/>
          <w:szCs w:val="20"/>
        </w:rPr>
        <w:t xml:space="preserve"> </w:t>
      </w:r>
      <w:r w:rsidRPr="000C5717">
        <w:rPr>
          <w:b/>
          <w:sz w:val="20"/>
          <w:szCs w:val="20"/>
        </w:rPr>
        <w:t>for the continuous deployments and Integrations.</w:t>
      </w:r>
      <w:r w:rsidRPr="000C5717">
        <w:rPr>
          <w:sz w:val="20"/>
          <w:szCs w:val="20"/>
        </w:rPr>
        <w:t xml:space="preserve"> </w:t>
      </w:r>
      <w:r w:rsidR="002C17CD" w:rsidRPr="000C5717">
        <w:rPr>
          <w:sz w:val="20"/>
          <w:szCs w:val="20"/>
        </w:rPr>
        <w:t xml:space="preserve"> </w:t>
      </w:r>
      <w:r w:rsidRPr="000C5717">
        <w:rPr>
          <w:sz w:val="20"/>
          <w:szCs w:val="20"/>
        </w:rPr>
        <w:t xml:space="preserve">I had also </w:t>
      </w:r>
      <w:r w:rsidRPr="000C5717">
        <w:rPr>
          <w:b/>
          <w:sz w:val="20"/>
          <w:szCs w:val="20"/>
        </w:rPr>
        <w:t>won the ZS QUEST – a worldwide Hackathon</w:t>
      </w:r>
      <w:r w:rsidRPr="000C5717">
        <w:rPr>
          <w:sz w:val="20"/>
          <w:szCs w:val="20"/>
        </w:rPr>
        <w:t>, in which we</w:t>
      </w:r>
      <w:r w:rsidR="00CC28CD" w:rsidRPr="000C5717">
        <w:rPr>
          <w:sz w:val="20"/>
          <w:szCs w:val="20"/>
        </w:rPr>
        <w:t xml:space="preserve"> </w:t>
      </w:r>
      <w:r w:rsidR="00497690" w:rsidRPr="000C5717">
        <w:rPr>
          <w:sz w:val="20"/>
          <w:szCs w:val="20"/>
        </w:rPr>
        <w:t xml:space="preserve">designed and developed a </w:t>
      </w:r>
      <w:r w:rsidRPr="000C5717">
        <w:rPr>
          <w:sz w:val="20"/>
          <w:szCs w:val="20"/>
        </w:rPr>
        <w:t xml:space="preserve">solution for </w:t>
      </w:r>
      <w:r w:rsidR="00497690" w:rsidRPr="000C5717">
        <w:rPr>
          <w:sz w:val="20"/>
          <w:szCs w:val="20"/>
        </w:rPr>
        <w:t>the problem statement: RWE – Safety Signal Detection</w:t>
      </w:r>
      <w:r w:rsidR="00CC28CD" w:rsidRPr="000C5717">
        <w:rPr>
          <w:sz w:val="20"/>
          <w:szCs w:val="20"/>
        </w:rPr>
        <w:t>.</w:t>
      </w:r>
    </w:p>
    <w:p w:rsidR="00771F80" w:rsidRPr="000C5717" w:rsidRDefault="00044BEF" w:rsidP="002C17CD">
      <w:pPr>
        <w:rPr>
          <w:sz w:val="20"/>
          <w:szCs w:val="20"/>
        </w:rPr>
      </w:pPr>
      <w:r w:rsidRPr="000C5717">
        <w:rPr>
          <w:sz w:val="20"/>
          <w:szCs w:val="20"/>
        </w:rPr>
        <w:t>Com</w:t>
      </w:r>
      <w:r w:rsidR="00D85339" w:rsidRPr="000C5717">
        <w:rPr>
          <w:sz w:val="20"/>
          <w:szCs w:val="20"/>
        </w:rPr>
        <w:t>pany_name</w:t>
      </w:r>
      <w:r w:rsidR="004D7A6A" w:rsidRPr="000C5717">
        <w:rPr>
          <w:sz w:val="20"/>
          <w:szCs w:val="20"/>
        </w:rPr>
        <w:t xml:space="preserve"> </w:t>
      </w:r>
      <w:r w:rsidR="00C35E13" w:rsidRPr="000C5717">
        <w:rPr>
          <w:sz w:val="20"/>
          <w:szCs w:val="20"/>
        </w:rPr>
        <w:t>works towards building innovative solutions for the betterment and enrichment of the society and this is what aligns to my objectives in life. I want to design and build creative solutions which will help in making people’s life easy, connected and an experience worth living.</w:t>
      </w:r>
    </w:p>
    <w:p w:rsidR="00F77886" w:rsidRPr="000C5717" w:rsidRDefault="00F77886" w:rsidP="002C17CD">
      <w:pPr>
        <w:rPr>
          <w:sz w:val="20"/>
          <w:szCs w:val="20"/>
        </w:rPr>
      </w:pPr>
      <w:r w:rsidRPr="000C5717">
        <w:rPr>
          <w:sz w:val="20"/>
          <w:szCs w:val="20"/>
          <w:shd w:val="clear" w:color="auto" w:fill="FFFFFF"/>
        </w:rPr>
        <w:t>Please have a look at my profile and let me know if it fits any of your current requirements.</w:t>
      </w:r>
    </w:p>
    <w:p w:rsidR="00C35E13" w:rsidRPr="000C5717" w:rsidRDefault="00C35E13" w:rsidP="006B4A47">
      <w:pPr>
        <w:spacing w:after="0"/>
        <w:rPr>
          <w:sz w:val="20"/>
          <w:szCs w:val="20"/>
        </w:rPr>
      </w:pPr>
    </w:p>
    <w:p w:rsidR="00F77886" w:rsidRPr="000C5717" w:rsidRDefault="00F77886" w:rsidP="006B4A47">
      <w:pPr>
        <w:spacing w:after="0"/>
        <w:rPr>
          <w:sz w:val="20"/>
          <w:szCs w:val="20"/>
        </w:rPr>
      </w:pPr>
    </w:p>
    <w:p w:rsidR="006B4A47" w:rsidRPr="000C5717" w:rsidRDefault="006B4A47" w:rsidP="006B4A47">
      <w:pPr>
        <w:spacing w:after="0"/>
      </w:pPr>
      <w:r w:rsidRPr="000C5717">
        <w:t>Sincerely,</w:t>
      </w:r>
    </w:p>
    <w:p w:rsidR="006B4A47" w:rsidRPr="000C5717" w:rsidRDefault="006B4A47" w:rsidP="006B4A47">
      <w:pPr>
        <w:spacing w:after="0"/>
      </w:pPr>
    </w:p>
    <w:p w:rsidR="00302A2C" w:rsidRPr="000C5717" w:rsidRDefault="006B4A47" w:rsidP="006B4A47">
      <w:pPr>
        <w:spacing w:after="0"/>
      </w:pPr>
      <w:r w:rsidRPr="000C5717">
        <w:t>SHIVANG GUPTA</w:t>
      </w:r>
    </w:p>
    <w:sectPr w:rsidR="00302A2C" w:rsidRPr="000C5717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6D6" w:rsidRDefault="006D46D6">
      <w:pPr>
        <w:spacing w:after="0"/>
      </w:pPr>
      <w:r>
        <w:separator/>
      </w:r>
    </w:p>
  </w:endnote>
  <w:endnote w:type="continuationSeparator" w:id="0">
    <w:p w:rsidR="006D46D6" w:rsidRDefault="006D4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66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6D6" w:rsidRDefault="006D46D6">
      <w:pPr>
        <w:spacing w:after="0"/>
      </w:pPr>
      <w:r>
        <w:separator/>
      </w:r>
    </w:p>
  </w:footnote>
  <w:footnote w:type="continuationSeparator" w:id="0">
    <w:p w:rsidR="006D46D6" w:rsidRDefault="006D46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47"/>
    <w:rsid w:val="00044BEF"/>
    <w:rsid w:val="000912A1"/>
    <w:rsid w:val="00097607"/>
    <w:rsid w:val="000C5717"/>
    <w:rsid w:val="000D5AB1"/>
    <w:rsid w:val="00127206"/>
    <w:rsid w:val="00135D16"/>
    <w:rsid w:val="00144FA7"/>
    <w:rsid w:val="00180E60"/>
    <w:rsid w:val="001D0FDB"/>
    <w:rsid w:val="002045EB"/>
    <w:rsid w:val="00293B83"/>
    <w:rsid w:val="002C17CD"/>
    <w:rsid w:val="002F0644"/>
    <w:rsid w:val="00302A2C"/>
    <w:rsid w:val="00381669"/>
    <w:rsid w:val="00427C50"/>
    <w:rsid w:val="00497690"/>
    <w:rsid w:val="004C5630"/>
    <w:rsid w:val="004D7A6A"/>
    <w:rsid w:val="00504798"/>
    <w:rsid w:val="0052105A"/>
    <w:rsid w:val="00562BCC"/>
    <w:rsid w:val="00594B30"/>
    <w:rsid w:val="005C4AF6"/>
    <w:rsid w:val="0060077D"/>
    <w:rsid w:val="00606DD4"/>
    <w:rsid w:val="00673C35"/>
    <w:rsid w:val="0068204A"/>
    <w:rsid w:val="006A3CE7"/>
    <w:rsid w:val="006B4A47"/>
    <w:rsid w:val="006C7118"/>
    <w:rsid w:val="006D46D6"/>
    <w:rsid w:val="0076387D"/>
    <w:rsid w:val="00771F80"/>
    <w:rsid w:val="007D41EF"/>
    <w:rsid w:val="007E2B7E"/>
    <w:rsid w:val="007F215F"/>
    <w:rsid w:val="0082666B"/>
    <w:rsid w:val="00885A98"/>
    <w:rsid w:val="008F15C5"/>
    <w:rsid w:val="00900F00"/>
    <w:rsid w:val="009121A1"/>
    <w:rsid w:val="00925CF3"/>
    <w:rsid w:val="00965D17"/>
    <w:rsid w:val="00984AED"/>
    <w:rsid w:val="009F2283"/>
    <w:rsid w:val="00A27383"/>
    <w:rsid w:val="00A27F4A"/>
    <w:rsid w:val="00A736B0"/>
    <w:rsid w:val="00AF7EA1"/>
    <w:rsid w:val="00B30E8A"/>
    <w:rsid w:val="00B32FF2"/>
    <w:rsid w:val="00B401E5"/>
    <w:rsid w:val="00B82CF8"/>
    <w:rsid w:val="00C35E13"/>
    <w:rsid w:val="00C83E3C"/>
    <w:rsid w:val="00CC0E8F"/>
    <w:rsid w:val="00CC28CD"/>
    <w:rsid w:val="00D02A74"/>
    <w:rsid w:val="00D2266A"/>
    <w:rsid w:val="00D66545"/>
    <w:rsid w:val="00D85339"/>
    <w:rsid w:val="00D905F1"/>
    <w:rsid w:val="00DA05C3"/>
    <w:rsid w:val="00DB1DF1"/>
    <w:rsid w:val="00DF56DD"/>
    <w:rsid w:val="00DF69BD"/>
    <w:rsid w:val="00E02C00"/>
    <w:rsid w:val="00E32BA8"/>
    <w:rsid w:val="00E440B8"/>
    <w:rsid w:val="00E60031"/>
    <w:rsid w:val="00E63CC8"/>
    <w:rsid w:val="00F601B0"/>
    <w:rsid w:val="00F77886"/>
    <w:rsid w:val="00F85A64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C482A-E27F-470E-96BF-C29CA286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A47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14430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87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ZS</dc:creator>
  <cp:keywords/>
  <dc:description/>
  <cp:lastModifiedBy>Shivang Gupta</cp:lastModifiedBy>
  <cp:revision>134</cp:revision>
  <dcterms:created xsi:type="dcterms:W3CDTF">2017-10-18T19:58:00Z</dcterms:created>
  <dcterms:modified xsi:type="dcterms:W3CDTF">2017-10-21T10:24:00Z</dcterms:modified>
</cp:coreProperties>
</file>